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8A8" w:rsidRDefault="00364E3F" w:rsidP="00364E3F">
      <w:pPr>
        <w:pStyle w:val="Title"/>
        <w:rPr>
          <w:rFonts w:hint="eastAsia"/>
          <w:lang w:eastAsia="ko-KR"/>
        </w:rPr>
      </w:pPr>
      <w:r w:rsidRPr="00364E3F">
        <w:rPr>
          <w:rStyle w:val="TitleChar"/>
          <w:rFonts w:hint="eastAsia"/>
        </w:rPr>
        <w:t>Check</w:t>
      </w:r>
      <w:r>
        <w:rPr>
          <w:rFonts w:hint="eastAsia"/>
          <w:lang w:eastAsia="ko-KR"/>
        </w:rPr>
        <w:t xml:space="preserve"> List</w:t>
      </w:r>
    </w:p>
    <w:p w:rsidR="00364E3F" w:rsidRDefault="00364E3F">
      <w:pPr>
        <w:rPr>
          <w:lang w:eastAsia="ko-KR"/>
        </w:rPr>
      </w:pPr>
    </w:p>
    <w:p w:rsidR="00364E3F" w:rsidRDefault="00364E3F" w:rsidP="00A30F70">
      <w:pPr>
        <w:pStyle w:val="ListParagraph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사용자</w:t>
      </w:r>
    </w:p>
    <w:p w:rsidR="00364E3F" w:rsidRDefault="00A30F70" w:rsidP="00364E3F">
      <w:pPr>
        <w:pStyle w:val="ListParagraph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회원가입</w:t>
      </w:r>
    </w:p>
    <w:p w:rsidR="00E33196" w:rsidRDefault="00E33196" w:rsidP="00E33196">
      <w:pPr>
        <w:pStyle w:val="ListParagraph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가입</w:t>
      </w:r>
    </w:p>
    <w:p w:rsidR="00E33196" w:rsidRDefault="00E33196" w:rsidP="00E33196">
      <w:pPr>
        <w:pStyle w:val="ListParagraph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탈퇴</w:t>
      </w:r>
    </w:p>
    <w:p w:rsidR="00A30F70" w:rsidRDefault="00A30F70" w:rsidP="00364E3F">
      <w:pPr>
        <w:pStyle w:val="ListParagraph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포인트</w:t>
      </w:r>
      <w:r w:rsidR="00E33196">
        <w:rPr>
          <w:rFonts w:hint="eastAsia"/>
          <w:lang w:eastAsia="ko-KR"/>
        </w:rPr>
        <w:t>-</w:t>
      </w:r>
      <w:r w:rsidR="00E33196">
        <w:rPr>
          <w:rFonts w:hint="eastAsia"/>
          <w:lang w:eastAsia="ko-KR"/>
        </w:rPr>
        <w:t>엽전</w:t>
      </w:r>
    </w:p>
    <w:p w:rsidR="00E33196" w:rsidRDefault="00E33196" w:rsidP="00E33196">
      <w:pPr>
        <w:pStyle w:val="ListParagraph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</w:p>
    <w:p w:rsidR="00E33196" w:rsidRDefault="00E33196" w:rsidP="00E33196">
      <w:pPr>
        <w:pStyle w:val="ListParagraph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엽전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</w:t>
      </w:r>
    </w:p>
    <w:p w:rsidR="00E33196" w:rsidRDefault="00E33196" w:rsidP="00E33196">
      <w:pPr>
        <w:pStyle w:val="ListParagraph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엽전으로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E33196" w:rsidRDefault="00E33196" w:rsidP="00364E3F">
      <w:pPr>
        <w:pStyle w:val="ListParagraph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Live </w:t>
      </w:r>
    </w:p>
    <w:p w:rsidR="00E33196" w:rsidRDefault="00E33196" w:rsidP="00E33196">
      <w:pPr>
        <w:pStyle w:val="ListParagraph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Live </w:t>
      </w:r>
      <w:r>
        <w:rPr>
          <w:rFonts w:hint="eastAsia"/>
          <w:lang w:eastAsia="ko-KR"/>
        </w:rPr>
        <w:t>시청</w:t>
      </w:r>
    </w:p>
    <w:p w:rsidR="00E33196" w:rsidRDefault="00E33196" w:rsidP="00E33196">
      <w:pPr>
        <w:pStyle w:val="ListParagraph"/>
        <w:numPr>
          <w:ilvl w:val="1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Live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엽전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기부</w:t>
      </w:r>
    </w:p>
    <w:p w:rsidR="00E33196" w:rsidRDefault="00E33196" w:rsidP="00364E3F">
      <w:pPr>
        <w:pStyle w:val="ListParagraph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게시판</w:t>
      </w:r>
    </w:p>
    <w:p w:rsidR="00E33196" w:rsidRDefault="00E33196" w:rsidP="00E33196">
      <w:pPr>
        <w:pStyle w:val="ListParagraph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쓰기</w:t>
      </w:r>
    </w:p>
    <w:p w:rsidR="00E33196" w:rsidRDefault="00E33196" w:rsidP="00E33196">
      <w:pPr>
        <w:rPr>
          <w:lang w:eastAsia="ko-KR"/>
        </w:rPr>
      </w:pPr>
    </w:p>
    <w:p w:rsidR="00E33196" w:rsidRDefault="00E33196" w:rsidP="00E33196">
      <w:pPr>
        <w:pStyle w:val="ListParagraph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관리자</w:t>
      </w:r>
    </w:p>
    <w:p w:rsidR="00E33196" w:rsidRDefault="00E33196" w:rsidP="00E33196">
      <w:pPr>
        <w:pStyle w:val="ListParagraph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:rsidR="00E33196" w:rsidRDefault="00E33196" w:rsidP="00E33196">
      <w:pPr>
        <w:pStyle w:val="ListParagraph"/>
        <w:numPr>
          <w:ilvl w:val="1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p w:rsidR="00E33196" w:rsidRDefault="00E33196" w:rsidP="00E33196">
      <w:pPr>
        <w:pStyle w:val="ListParagraph"/>
        <w:numPr>
          <w:ilvl w:val="1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 </w:t>
      </w:r>
      <w:r>
        <w:rPr>
          <w:rFonts w:hint="eastAsia"/>
          <w:lang w:eastAsia="ko-KR"/>
        </w:rPr>
        <w:t>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</w:p>
    <w:p w:rsidR="00E33196" w:rsidRDefault="00E33196" w:rsidP="00E33196">
      <w:pPr>
        <w:pStyle w:val="ListParagraph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엽전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:rsidR="00E33196" w:rsidRDefault="00E33196" w:rsidP="00E33196">
      <w:pPr>
        <w:pStyle w:val="ListParagraph"/>
        <w:numPr>
          <w:ilvl w:val="1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엽전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p w:rsidR="00E33196" w:rsidRDefault="00E33196" w:rsidP="00E33196">
      <w:pPr>
        <w:pStyle w:val="ListParagraph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Live</w:t>
      </w:r>
    </w:p>
    <w:p w:rsidR="00E33196" w:rsidRDefault="00E33196" w:rsidP="00E33196">
      <w:pPr>
        <w:pStyle w:val="ListParagraph"/>
        <w:numPr>
          <w:ilvl w:val="1"/>
          <w:numId w:val="4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방송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종료</w:t>
      </w:r>
    </w:p>
    <w:p w:rsidR="00E33196" w:rsidRDefault="00E33196" w:rsidP="00E33196">
      <w:pPr>
        <w:pStyle w:val="ListParagraph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게시판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:rsidR="00E33196" w:rsidRDefault="00E33196" w:rsidP="00E33196">
      <w:pPr>
        <w:pStyle w:val="ListParagraph"/>
        <w:numPr>
          <w:ilvl w:val="1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관리</w:t>
      </w:r>
      <w:bookmarkStart w:id="0" w:name="_GoBack"/>
      <w:bookmarkEnd w:id="0"/>
    </w:p>
    <w:sectPr w:rsidR="00E3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1510"/>
    <w:multiLevelType w:val="hybridMultilevel"/>
    <w:tmpl w:val="697C54B0"/>
    <w:lvl w:ilvl="0" w:tplc="8C843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3A252CA"/>
    <w:multiLevelType w:val="hybridMultilevel"/>
    <w:tmpl w:val="7564EFE4"/>
    <w:lvl w:ilvl="0" w:tplc="3D1E05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E370C0"/>
    <w:multiLevelType w:val="hybridMultilevel"/>
    <w:tmpl w:val="060067E8"/>
    <w:lvl w:ilvl="0" w:tplc="BF4420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256E2B"/>
    <w:multiLevelType w:val="hybridMultilevel"/>
    <w:tmpl w:val="8886E5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3F"/>
    <w:rsid w:val="002658A8"/>
    <w:rsid w:val="00364E3F"/>
    <w:rsid w:val="00A30F70"/>
    <w:rsid w:val="00E3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91A09-FBFD-44FE-A472-1C413A85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E3F"/>
  </w:style>
  <w:style w:type="paragraph" w:styleId="Heading1">
    <w:name w:val="heading 1"/>
    <w:basedOn w:val="Normal"/>
    <w:next w:val="Normal"/>
    <w:link w:val="Heading1Char"/>
    <w:uiPriority w:val="9"/>
    <w:qFormat/>
    <w:rsid w:val="00364E3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E3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E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E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4E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4E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64E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64E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64E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E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E3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64E3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4E3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64E3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64E3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364E3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364E3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364E3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64E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E3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E3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4E3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64E3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64E3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64E3F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364E3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64E3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E3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E3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E3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364E3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4E3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64E3F"/>
    <w:rPr>
      <w:b/>
      <w:bCs/>
      <w:smallCaps/>
    </w:rPr>
  </w:style>
  <w:style w:type="paragraph" w:styleId="ListParagraph">
    <w:name w:val="List Paragraph"/>
    <w:basedOn w:val="Normal"/>
    <w:uiPriority w:val="34"/>
    <w:qFormat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64E3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NoSpacing">
    <w:name w:val="No Spacing"/>
    <w:uiPriority w:val="1"/>
    <w:qFormat/>
    <w:rsid w:val="00364E3F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4E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wan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DooGeon</dc:creator>
  <cp:keywords/>
  <dc:description/>
  <cp:lastModifiedBy>Hwang DooGeon</cp:lastModifiedBy>
  <cp:revision>1</cp:revision>
  <dcterms:created xsi:type="dcterms:W3CDTF">2015-05-14T01:46:00Z</dcterms:created>
  <dcterms:modified xsi:type="dcterms:W3CDTF">2015-05-14T02:26:00Z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